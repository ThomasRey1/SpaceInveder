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BA69" w14:textId="5FEAC924" w:rsidR="008D503C" w:rsidRDefault="003A7C1C" w:rsidP="003A7C1C">
      <w:pPr>
        <w:pStyle w:val="Titre"/>
        <w:jc w:val="center"/>
      </w:pPr>
      <w:r>
        <w:t>Space Invader</w:t>
      </w:r>
    </w:p>
    <w:p w14:paraId="4D3359CC" w14:textId="4608BA48" w:rsidR="003A7C1C" w:rsidRDefault="003A7C1C" w:rsidP="003A7C1C"/>
    <w:p w14:paraId="57DF2775" w14:textId="26F9A266" w:rsidR="003A7C1C" w:rsidRDefault="003A7C1C" w:rsidP="003A7C1C"/>
    <w:p w14:paraId="51D7F64D" w14:textId="6510BA3E" w:rsidR="003A7C1C" w:rsidRDefault="003A7C1C" w:rsidP="003A7C1C"/>
    <w:p w14:paraId="4DC5C74C" w14:textId="377B823B" w:rsidR="003A7C1C" w:rsidRDefault="003A7C1C" w:rsidP="003A7C1C"/>
    <w:p w14:paraId="183FE030" w14:textId="77777777" w:rsidR="003A7C1C" w:rsidRPr="003A7C1C" w:rsidRDefault="003A7C1C" w:rsidP="003A7C1C"/>
    <w:p w14:paraId="3FC7513E" w14:textId="5C848DFD" w:rsidR="003A7C1C" w:rsidRDefault="003A7C1C" w:rsidP="003A7C1C"/>
    <w:p w14:paraId="64481446" w14:textId="0D2689D7" w:rsidR="003A7C1C" w:rsidRDefault="003A7C1C" w:rsidP="003A7C1C">
      <w:pPr>
        <w:jc w:val="center"/>
      </w:pPr>
      <w:r>
        <w:rPr>
          <w:noProof/>
        </w:rPr>
        <w:drawing>
          <wp:inline distT="0" distB="0" distL="0" distR="0" wp14:anchorId="0F131151" wp14:editId="5E5AE407">
            <wp:extent cx="3831903" cy="24967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251" cy="25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2AB0A" w14:textId="44B42A09" w:rsidR="003A7C1C" w:rsidRDefault="003A7C1C" w:rsidP="003A7C1C">
      <w:pPr>
        <w:jc w:val="center"/>
      </w:pPr>
    </w:p>
    <w:p w14:paraId="4EBD83DE" w14:textId="5778CB5E" w:rsidR="003A7C1C" w:rsidRDefault="003A7C1C" w:rsidP="003A7C1C">
      <w:pPr>
        <w:jc w:val="center"/>
      </w:pPr>
    </w:p>
    <w:p w14:paraId="29FE1669" w14:textId="13AE7E8F" w:rsidR="003A7C1C" w:rsidRDefault="003A7C1C" w:rsidP="003A7C1C">
      <w:pPr>
        <w:jc w:val="center"/>
      </w:pPr>
    </w:p>
    <w:p w14:paraId="4F817D01" w14:textId="19455828" w:rsidR="003A7C1C" w:rsidRPr="00235FD0" w:rsidRDefault="003A7C1C" w:rsidP="003A7C1C">
      <w:pPr>
        <w:spacing w:before="2000" w:line="240" w:lineRule="auto"/>
        <w:jc w:val="center"/>
      </w:pPr>
      <w:r w:rsidRPr="00235FD0">
        <w:t>Thomas Rey – CID2B</w:t>
      </w:r>
    </w:p>
    <w:p w14:paraId="35A56588" w14:textId="56AB4E86" w:rsidR="003A7C1C" w:rsidRPr="00235FD0" w:rsidRDefault="003A7C1C" w:rsidP="003A7C1C">
      <w:pPr>
        <w:spacing w:line="240" w:lineRule="auto"/>
        <w:jc w:val="center"/>
      </w:pPr>
      <w:r w:rsidRPr="00235FD0">
        <w:t>ETML</w:t>
      </w:r>
    </w:p>
    <w:p w14:paraId="2534E7E7" w14:textId="33D1F026" w:rsidR="003A7C1C" w:rsidRPr="00235FD0" w:rsidRDefault="003A7C1C" w:rsidP="003A7C1C">
      <w:pPr>
        <w:spacing w:line="240" w:lineRule="auto"/>
        <w:jc w:val="center"/>
      </w:pPr>
      <w:r w:rsidRPr="00235FD0">
        <w:t>17 semain</w:t>
      </w:r>
      <w:r w:rsidR="00235FD0">
        <w:t>e</w:t>
      </w:r>
      <w:r w:rsidRPr="00235FD0">
        <w:t>s</w:t>
      </w:r>
    </w:p>
    <w:p w14:paraId="20D98FAF" w14:textId="45C630A5" w:rsidR="003A7C1C" w:rsidRPr="000E7483" w:rsidRDefault="003A7C1C" w:rsidP="003A7C1C">
      <w:pPr>
        <w:spacing w:line="240" w:lineRule="auto"/>
        <w:jc w:val="center"/>
      </w:pPr>
      <w:r w:rsidRPr="000E7483">
        <w:t>Nom du chef de projet</w:t>
      </w:r>
    </w:p>
    <w:p w14:paraId="2839E135" w14:textId="77777777" w:rsidR="003A7C1C" w:rsidRDefault="003A7C1C" w:rsidP="003A7C1C">
      <w:pPr>
        <w:jc w:val="center"/>
      </w:pPr>
    </w:p>
    <w:p w14:paraId="04BEDB46" w14:textId="52B95CBA" w:rsidR="003A7C1C" w:rsidRDefault="003A7C1C" w:rsidP="0081402A">
      <w:r>
        <w:br w:type="page"/>
      </w:r>
    </w:p>
    <w:p w14:paraId="50836A44" w14:textId="6B136CBB" w:rsidR="003A7C1C" w:rsidRPr="0081402A" w:rsidRDefault="0081402A" w:rsidP="0081402A">
      <w:pPr>
        <w:pStyle w:val="Paragraphedeliste"/>
        <w:numPr>
          <w:ilvl w:val="0"/>
          <w:numId w:val="2"/>
        </w:numPr>
        <w:ind w:left="426"/>
        <w:jc w:val="both"/>
      </w:pPr>
      <w:r>
        <w:rPr>
          <w:sz w:val="24"/>
          <w:szCs w:val="24"/>
        </w:rPr>
        <w:lastRenderedPageBreak/>
        <w:t>Menu</w:t>
      </w:r>
    </w:p>
    <w:p w14:paraId="633F2B35" w14:textId="391D0352" w:rsidR="0081402A" w:rsidRDefault="0081402A" w:rsidP="0081402A">
      <w:pPr>
        <w:pStyle w:val="Paragraphedeliste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Quand on lance le jeu, le menu s’affiche. On a alors plusieurs choix</w:t>
      </w:r>
      <w:r w:rsidR="00570FEA">
        <w:rPr>
          <w:sz w:val="24"/>
          <w:szCs w:val="24"/>
        </w:rPr>
        <w:t>,</w:t>
      </w:r>
      <w:r>
        <w:rPr>
          <w:sz w:val="24"/>
          <w:szCs w:val="24"/>
        </w:rPr>
        <w:t xml:space="preserve"> telle </w:t>
      </w:r>
      <w:r w:rsidR="00570FEA">
        <w:rPr>
          <w:sz w:val="24"/>
          <w:szCs w:val="24"/>
        </w:rPr>
        <w:t>qu’option</w:t>
      </w:r>
      <w:r>
        <w:rPr>
          <w:sz w:val="24"/>
          <w:szCs w:val="24"/>
        </w:rPr>
        <w:t xml:space="preserve"> ou highscore</w:t>
      </w:r>
      <w:r w:rsidR="00570FEA">
        <w:rPr>
          <w:sz w:val="24"/>
          <w:szCs w:val="24"/>
        </w:rPr>
        <w:t>, que l’on peut choisir avec les flèches directionnelles du haut et du bas</w:t>
      </w:r>
      <w:r>
        <w:rPr>
          <w:sz w:val="24"/>
          <w:szCs w:val="24"/>
        </w:rPr>
        <w:t>.</w:t>
      </w:r>
    </w:p>
    <w:p w14:paraId="24B7748F" w14:textId="24CF51EB" w:rsidR="0081402A" w:rsidRDefault="0081402A" w:rsidP="0081402A">
      <w:pPr>
        <w:pStyle w:val="Paragraphedeliste"/>
        <w:ind w:left="567"/>
        <w:jc w:val="both"/>
      </w:pPr>
      <w:r w:rsidRPr="0081402A">
        <w:rPr>
          <w:noProof/>
        </w:rPr>
        <w:drawing>
          <wp:inline distT="0" distB="0" distL="0" distR="0" wp14:anchorId="15A8B2FA" wp14:editId="03E6CC6F">
            <wp:extent cx="3153215" cy="2981741"/>
            <wp:effectExtent l="0" t="0" r="9525" b="9525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6928" w14:textId="74FF14F4" w:rsidR="0081402A" w:rsidRDefault="00570FEA" w:rsidP="0081402A">
      <w:pPr>
        <w:pStyle w:val="Paragraphedeliste"/>
        <w:numPr>
          <w:ilvl w:val="0"/>
          <w:numId w:val="3"/>
        </w:numPr>
        <w:jc w:val="both"/>
      </w:pPr>
      <w:r>
        <w:t>Jouer</w:t>
      </w:r>
    </w:p>
    <w:p w14:paraId="78D3DE0E" w14:textId="666E8624" w:rsidR="00570FEA" w:rsidRDefault="00570FEA" w:rsidP="00570FEA">
      <w:pPr>
        <w:pStyle w:val="Paragraphedeliste"/>
        <w:ind w:left="1287"/>
        <w:jc w:val="both"/>
      </w:pPr>
      <w:r>
        <w:t>Lance le jeu Space Invader</w:t>
      </w:r>
    </w:p>
    <w:p w14:paraId="1D4AAE5F" w14:textId="29153E60" w:rsidR="00570FEA" w:rsidRDefault="00570FEA" w:rsidP="0081402A">
      <w:pPr>
        <w:pStyle w:val="Paragraphedeliste"/>
        <w:numPr>
          <w:ilvl w:val="0"/>
          <w:numId w:val="3"/>
        </w:numPr>
        <w:jc w:val="both"/>
      </w:pPr>
      <w:r>
        <w:t>Options</w:t>
      </w:r>
    </w:p>
    <w:p w14:paraId="2F06BDB2" w14:textId="4BC3370C" w:rsidR="00570FEA" w:rsidRDefault="00570FEA" w:rsidP="00570FEA">
      <w:pPr>
        <w:pStyle w:val="Paragraphedeliste"/>
        <w:ind w:left="1287"/>
        <w:jc w:val="both"/>
      </w:pPr>
      <w:r>
        <w:t>Aller dans les options permet de choisir la difficulté du jeu et de choisir si l’on veut ou non le son du jeu.</w:t>
      </w:r>
    </w:p>
    <w:p w14:paraId="37D52D9A" w14:textId="12927B76" w:rsidR="00A9333E" w:rsidRDefault="00570FEA" w:rsidP="00570FEA">
      <w:pPr>
        <w:pStyle w:val="Paragraphedeliste"/>
        <w:ind w:left="1287"/>
        <w:jc w:val="both"/>
      </w:pPr>
      <w:r w:rsidRPr="00570FEA">
        <w:rPr>
          <w:noProof/>
        </w:rPr>
        <w:drawing>
          <wp:inline distT="0" distB="0" distL="0" distR="0" wp14:anchorId="11725FC1" wp14:editId="0003EE26">
            <wp:extent cx="3134162" cy="2838846"/>
            <wp:effectExtent l="0" t="0" r="9525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A667" w14:textId="5AD25EB0" w:rsidR="0028179B" w:rsidRDefault="00A9333E" w:rsidP="00A9333E">
      <w:r>
        <w:br w:type="page"/>
      </w:r>
    </w:p>
    <w:p w14:paraId="3D4A0397" w14:textId="08433927" w:rsidR="00570FEA" w:rsidRDefault="00570FEA" w:rsidP="00570FEA">
      <w:pPr>
        <w:pStyle w:val="Paragraphedeliste"/>
        <w:numPr>
          <w:ilvl w:val="0"/>
          <w:numId w:val="3"/>
        </w:numPr>
        <w:jc w:val="both"/>
      </w:pPr>
      <w:r>
        <w:lastRenderedPageBreak/>
        <w:t>Highscore</w:t>
      </w:r>
    </w:p>
    <w:p w14:paraId="15F4363B" w14:textId="77E8C337" w:rsidR="0028179B" w:rsidRDefault="0028179B" w:rsidP="0028179B">
      <w:pPr>
        <w:pStyle w:val="Paragraphedeliste"/>
        <w:ind w:left="1287"/>
        <w:jc w:val="both"/>
      </w:pPr>
      <w:r>
        <w:t xml:space="preserve">Le highscore affiche le score de toute </w:t>
      </w:r>
      <w:r w:rsidR="00751082">
        <w:t>les parties jouées</w:t>
      </w:r>
      <w:r>
        <w:t xml:space="preserve"> </w:t>
      </w:r>
      <w:r w:rsidR="00751082">
        <w:t>et affiche le meilleur joueur</w:t>
      </w:r>
    </w:p>
    <w:p w14:paraId="3CFFD2E2" w14:textId="14B100B7" w:rsidR="00570FEA" w:rsidRDefault="00751082" w:rsidP="00570FEA">
      <w:pPr>
        <w:pStyle w:val="Paragraphedeliste"/>
        <w:ind w:left="1287"/>
        <w:jc w:val="both"/>
      </w:pPr>
      <w:r w:rsidRPr="00751082">
        <w:rPr>
          <w:noProof/>
        </w:rPr>
        <w:drawing>
          <wp:inline distT="0" distB="0" distL="0" distR="0" wp14:anchorId="3FA9BDC5" wp14:editId="28E35B92">
            <wp:extent cx="3115110" cy="2924583"/>
            <wp:effectExtent l="0" t="0" r="9525" b="952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1610" w14:textId="476A2BC6" w:rsidR="00751082" w:rsidRDefault="00751082" w:rsidP="00570FEA">
      <w:pPr>
        <w:pStyle w:val="Paragraphedeliste"/>
        <w:ind w:left="1287"/>
        <w:jc w:val="both"/>
      </w:pPr>
      <w:r>
        <w:t xml:space="preserve">Si </w:t>
      </w:r>
      <w:r w:rsidR="00771F34">
        <w:t>aucune partie</w:t>
      </w:r>
      <w:r>
        <w:t xml:space="preserve"> </w:t>
      </w:r>
      <w:r w:rsidR="00771F34">
        <w:t>a</w:t>
      </w:r>
      <w:r>
        <w:t xml:space="preserve"> été faite alors il affiche un </w:t>
      </w:r>
      <w:r w:rsidR="00771F34">
        <w:t>–</w:t>
      </w:r>
    </w:p>
    <w:p w14:paraId="7262DBFA" w14:textId="6392B2AC" w:rsidR="00A9333E" w:rsidRDefault="00771F34" w:rsidP="00570FEA">
      <w:pPr>
        <w:pStyle w:val="Paragraphedeliste"/>
        <w:ind w:left="1287"/>
        <w:jc w:val="both"/>
      </w:pPr>
      <w:r w:rsidRPr="00771F34">
        <w:rPr>
          <w:noProof/>
        </w:rPr>
        <w:drawing>
          <wp:inline distT="0" distB="0" distL="0" distR="0" wp14:anchorId="1556DD3A" wp14:editId="76381412">
            <wp:extent cx="3124636" cy="2686425"/>
            <wp:effectExtent l="0" t="0" r="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6E71" w14:textId="77777777" w:rsidR="00A9333E" w:rsidRDefault="00A9333E">
      <w:r>
        <w:br w:type="page"/>
      </w:r>
    </w:p>
    <w:p w14:paraId="44509C8D" w14:textId="77777777" w:rsidR="00771F34" w:rsidRDefault="00771F34" w:rsidP="00570FEA">
      <w:pPr>
        <w:pStyle w:val="Paragraphedeliste"/>
        <w:ind w:left="1287"/>
        <w:jc w:val="both"/>
      </w:pPr>
    </w:p>
    <w:p w14:paraId="5114013A" w14:textId="2490A49A" w:rsidR="00570FEA" w:rsidRDefault="00570FEA" w:rsidP="0081402A">
      <w:pPr>
        <w:pStyle w:val="Paragraphedeliste"/>
        <w:numPr>
          <w:ilvl w:val="0"/>
          <w:numId w:val="3"/>
        </w:numPr>
        <w:jc w:val="both"/>
      </w:pPr>
      <w:r>
        <w:t>A propos</w:t>
      </w:r>
    </w:p>
    <w:p w14:paraId="5C076323" w14:textId="14B976A4" w:rsidR="00570FEA" w:rsidRDefault="00C745EA" w:rsidP="00570FEA">
      <w:pPr>
        <w:pStyle w:val="Paragraphedeliste"/>
        <w:ind w:left="1287"/>
        <w:jc w:val="both"/>
      </w:pPr>
      <w:r>
        <w:t>Cette section affiche les commandes du jeu</w:t>
      </w:r>
    </w:p>
    <w:p w14:paraId="2A092881" w14:textId="60F09C04" w:rsidR="00A9333E" w:rsidRPr="00A9333E" w:rsidRDefault="00A9333E" w:rsidP="00570FEA">
      <w:pPr>
        <w:pStyle w:val="Paragraphedeliste"/>
        <w:ind w:left="1287"/>
        <w:jc w:val="both"/>
        <w:rPr>
          <w:rFonts w:eastAsiaTheme="minorEastAsia"/>
          <w:lang w:eastAsia="ja-JP"/>
        </w:rPr>
      </w:pPr>
      <w:r w:rsidRPr="00A9333E">
        <w:rPr>
          <w:rFonts w:eastAsiaTheme="minorEastAsia"/>
          <w:noProof/>
          <w:lang w:eastAsia="ja-JP"/>
        </w:rPr>
        <w:drawing>
          <wp:inline distT="0" distB="0" distL="0" distR="0" wp14:anchorId="099E2CEF" wp14:editId="66197B11">
            <wp:extent cx="3124636" cy="2934109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22A5" w14:textId="07504164" w:rsidR="00570FEA" w:rsidRDefault="00570FEA" w:rsidP="0081402A">
      <w:pPr>
        <w:pStyle w:val="Paragraphedeliste"/>
        <w:numPr>
          <w:ilvl w:val="0"/>
          <w:numId w:val="3"/>
        </w:numPr>
        <w:jc w:val="both"/>
      </w:pPr>
      <w:r>
        <w:t>Quitter</w:t>
      </w:r>
    </w:p>
    <w:p w14:paraId="2CE93B46" w14:textId="2E34ABB1" w:rsidR="00C745EA" w:rsidRPr="0081402A" w:rsidRDefault="00C745EA" w:rsidP="00C745EA">
      <w:pPr>
        <w:pStyle w:val="Paragraphedeliste"/>
        <w:ind w:left="1287"/>
        <w:jc w:val="both"/>
      </w:pPr>
      <w:r>
        <w:t>Quitte le jeu</w:t>
      </w:r>
    </w:p>
    <w:p w14:paraId="435D8287" w14:textId="53875E47" w:rsidR="0081402A" w:rsidRPr="00A9333E" w:rsidRDefault="0081402A" w:rsidP="0081402A">
      <w:pPr>
        <w:pStyle w:val="Paragraphedeliste"/>
        <w:numPr>
          <w:ilvl w:val="0"/>
          <w:numId w:val="2"/>
        </w:numPr>
        <w:ind w:left="426"/>
        <w:jc w:val="both"/>
      </w:pPr>
      <w:r>
        <w:rPr>
          <w:sz w:val="24"/>
          <w:szCs w:val="24"/>
        </w:rPr>
        <w:t>En jeu</w:t>
      </w:r>
    </w:p>
    <w:p w14:paraId="0B38A98E" w14:textId="5621D2D0" w:rsidR="00A9333E" w:rsidRDefault="00ED02C4" w:rsidP="00A9333E">
      <w:pPr>
        <w:pStyle w:val="Paragraphedeliste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Une fois que le jeu est lancé. Il faut faire le plus de point possible. La partie se fini quand le joueur n’a plu vie.</w:t>
      </w:r>
    </w:p>
    <w:p w14:paraId="6AA165CE" w14:textId="2AE3D86A" w:rsidR="00ED02C4" w:rsidRDefault="00ED02C4" w:rsidP="00A9333E">
      <w:pPr>
        <w:pStyle w:val="Paragraphedeliste"/>
        <w:ind w:left="426"/>
        <w:jc w:val="both"/>
      </w:pPr>
      <w:r w:rsidRPr="00ED02C4">
        <w:rPr>
          <w:noProof/>
        </w:rPr>
        <w:drawing>
          <wp:inline distT="0" distB="0" distL="0" distR="0" wp14:anchorId="4D6C141E" wp14:editId="6FC670D7">
            <wp:extent cx="5759450" cy="34734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AC26" w14:textId="3C2986C9" w:rsidR="00ED02C4" w:rsidRDefault="00ED02C4" w:rsidP="00ED02C4">
      <w:pPr>
        <w:pStyle w:val="Paragraphedeliste"/>
        <w:ind w:left="426"/>
        <w:jc w:val="both"/>
      </w:pPr>
      <w:r>
        <w:t xml:space="preserve">Durant la partie, le joueur aura le droit à 3 </w:t>
      </w:r>
      <w:r w:rsidRPr="00ED02C4">
        <w:t>action</w:t>
      </w:r>
      <w:r>
        <w:t xml:space="preserve">s. </w:t>
      </w:r>
    </w:p>
    <w:p w14:paraId="2024AB0F" w14:textId="695B568E" w:rsidR="00ED02C4" w:rsidRDefault="00ED02C4" w:rsidP="00ED02C4">
      <w:pPr>
        <w:pStyle w:val="Paragraphedeliste"/>
        <w:numPr>
          <w:ilvl w:val="0"/>
          <w:numId w:val="4"/>
        </w:numPr>
        <w:jc w:val="both"/>
      </w:pPr>
      <w:r>
        <w:t xml:space="preserve">Se déplacer (flèches </w:t>
      </w:r>
      <w:r w:rsidR="00044C93">
        <w:t>directionnelles droite et gauche)</w:t>
      </w:r>
    </w:p>
    <w:p w14:paraId="17A94509" w14:textId="66F442A9" w:rsidR="00ED02C4" w:rsidRDefault="00ED02C4" w:rsidP="00ED02C4">
      <w:pPr>
        <w:pStyle w:val="Paragraphedeliste"/>
        <w:numPr>
          <w:ilvl w:val="0"/>
          <w:numId w:val="4"/>
        </w:numPr>
        <w:jc w:val="both"/>
      </w:pPr>
      <w:r>
        <w:t>Tirer</w:t>
      </w:r>
      <w:r w:rsidR="00044C93">
        <w:t xml:space="preserve"> (espace)</w:t>
      </w:r>
    </w:p>
    <w:p w14:paraId="48817A1D" w14:textId="07BE38A9" w:rsidR="00ED02C4" w:rsidRDefault="00ED02C4" w:rsidP="00ED02C4">
      <w:pPr>
        <w:pStyle w:val="Paragraphedeliste"/>
        <w:numPr>
          <w:ilvl w:val="0"/>
          <w:numId w:val="4"/>
        </w:numPr>
        <w:jc w:val="both"/>
      </w:pPr>
      <w:r>
        <w:t>Mettre le pause le jeu</w:t>
      </w:r>
      <w:r w:rsidR="00044C93">
        <w:t xml:space="preserve"> (P ou escape)</w:t>
      </w:r>
    </w:p>
    <w:p w14:paraId="253BF61F" w14:textId="7FC9074D" w:rsidR="00ED02C4" w:rsidRDefault="00044C93" w:rsidP="00ED02C4">
      <w:pPr>
        <w:pStyle w:val="Paragraphedeliste"/>
        <w:ind w:left="426"/>
        <w:jc w:val="both"/>
      </w:pPr>
      <w:r>
        <w:lastRenderedPageBreak/>
        <w:t>Les missiles se détruiront si elles touchent un morceau d’un bunker, un vaisseau ou un autre missile.</w:t>
      </w:r>
    </w:p>
    <w:p w14:paraId="5E2A1B05" w14:textId="77777777" w:rsidR="00181F0D" w:rsidRDefault="00181F0D" w:rsidP="00ED02C4">
      <w:pPr>
        <w:pStyle w:val="Paragraphedeliste"/>
        <w:ind w:left="426"/>
        <w:jc w:val="both"/>
      </w:pPr>
    </w:p>
    <w:p w14:paraId="2AC78B21" w14:textId="40CF7925" w:rsidR="00044C93" w:rsidRDefault="00044C93" w:rsidP="00ED02C4">
      <w:pPr>
        <w:pStyle w:val="Paragraphedeliste"/>
        <w:ind w:left="426"/>
        <w:jc w:val="both"/>
      </w:pPr>
      <w:r>
        <w:t>À chaque fois que les ennemies changent de direction, leurs vitesses s’accélère légèrement et s’ils sont trop bas, ils partent vers le haut.</w:t>
      </w:r>
    </w:p>
    <w:p w14:paraId="72674B84" w14:textId="77777777" w:rsidR="00181F0D" w:rsidRDefault="00181F0D" w:rsidP="00ED02C4">
      <w:pPr>
        <w:pStyle w:val="Paragraphedeliste"/>
        <w:ind w:left="426"/>
        <w:jc w:val="both"/>
      </w:pPr>
    </w:p>
    <w:p w14:paraId="28DA50FB" w14:textId="329F8DEC" w:rsidR="00044C93" w:rsidRDefault="00044C93" w:rsidP="00ED02C4">
      <w:pPr>
        <w:pStyle w:val="Paragraphedeliste"/>
        <w:ind w:left="426"/>
        <w:jc w:val="both"/>
      </w:pPr>
      <w:r>
        <w:t xml:space="preserve">Le mode difficile </w:t>
      </w:r>
      <w:r w:rsidR="00181F0D">
        <w:t>fait que les ennemies vont plus vite de base et qu’ils lancent plus de missiles.</w:t>
      </w:r>
    </w:p>
    <w:p w14:paraId="2E1460C4" w14:textId="71D66F9C" w:rsidR="00181F0D" w:rsidRDefault="00181F0D" w:rsidP="00ED02C4">
      <w:pPr>
        <w:pStyle w:val="Paragraphedeliste"/>
        <w:ind w:left="426"/>
        <w:jc w:val="both"/>
      </w:pPr>
      <w:r>
        <w:t>À la fin d’une partie, le joueur entre son pseudo pour enregistrer son score.</w:t>
      </w:r>
    </w:p>
    <w:p w14:paraId="4A8498AD" w14:textId="606B0BB0" w:rsidR="000E06A1" w:rsidRPr="003A7C1C" w:rsidRDefault="000E06A1" w:rsidP="00ED02C4">
      <w:pPr>
        <w:pStyle w:val="Paragraphedeliste"/>
        <w:ind w:left="426"/>
        <w:jc w:val="both"/>
      </w:pPr>
      <w:r w:rsidRPr="000E06A1">
        <w:rPr>
          <w:noProof/>
        </w:rPr>
        <w:drawing>
          <wp:inline distT="0" distB="0" distL="0" distR="0" wp14:anchorId="05AC387B" wp14:editId="16A35CB1">
            <wp:extent cx="5759450" cy="3412490"/>
            <wp:effectExtent l="0" t="0" r="0" b="0"/>
            <wp:docPr id="12" name="Image 12" descr="Une image contenant texte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, capture d’écran, écra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6A1" w:rsidRPr="003A7C1C" w:rsidSect="00D569B9">
      <w:headerReference w:type="default" r:id="rId16"/>
      <w:footerReference w:type="default" r:id="rId17"/>
      <w:pgSz w:w="11906" w:h="16838" w:code="9"/>
      <w:pgMar w:top="1418" w:right="1418" w:bottom="1418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B63C5" w14:textId="77777777" w:rsidR="00B26066" w:rsidRDefault="00B26066" w:rsidP="00C43843">
      <w:pPr>
        <w:spacing w:after="0" w:line="240" w:lineRule="auto"/>
      </w:pPr>
      <w:r>
        <w:separator/>
      </w:r>
    </w:p>
  </w:endnote>
  <w:endnote w:type="continuationSeparator" w:id="0">
    <w:p w14:paraId="2C304E44" w14:textId="77777777" w:rsidR="00B26066" w:rsidRDefault="00B26066" w:rsidP="00C4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2"/>
      <w:gridCol w:w="1867"/>
      <w:gridCol w:w="3601"/>
    </w:tblGrid>
    <w:tr w:rsidR="00C43843" w:rsidRPr="00604FFC" w14:paraId="77ADFC4C" w14:textId="77777777" w:rsidTr="00604FFC">
      <w:trPr>
        <w:jc w:val="center"/>
      </w:trPr>
      <w:tc>
        <w:tcPr>
          <w:tcW w:w="1986" w:type="pct"/>
          <w:vAlign w:val="center"/>
        </w:tcPr>
        <w:p w14:paraId="16C98C78" w14:textId="510950DD" w:rsidR="00C43843" w:rsidRPr="00604FFC" w:rsidRDefault="00C43843" w:rsidP="00604FFC">
          <w:pPr>
            <w:pStyle w:val="Pieddepage"/>
          </w:pPr>
          <w:r w:rsidRPr="00604FFC">
            <w:t xml:space="preserve">Auteur : </w:t>
          </w:r>
          <w:fldSimple w:instr=" AUTHOR  \* FirstCap  \* MERGEFORMAT ">
            <w:r w:rsidR="00A3306D">
              <w:rPr>
                <w:noProof/>
              </w:rPr>
              <w:t>Thomr</w:t>
            </w:r>
          </w:fldSimple>
        </w:p>
      </w:tc>
      <w:tc>
        <w:tcPr>
          <w:tcW w:w="1029" w:type="pct"/>
          <w:vAlign w:val="center"/>
        </w:tcPr>
        <w:p w14:paraId="4D1EA0CC" w14:textId="77777777" w:rsidR="00C43843" w:rsidRPr="00604FFC" w:rsidRDefault="00C43843" w:rsidP="00604FFC">
          <w:pPr>
            <w:pStyle w:val="Pieddepage"/>
          </w:pPr>
        </w:p>
      </w:tc>
      <w:tc>
        <w:tcPr>
          <w:tcW w:w="1985" w:type="pct"/>
          <w:vAlign w:val="center"/>
        </w:tcPr>
        <w:p w14:paraId="2B0B9DB5" w14:textId="2706B21C" w:rsidR="00C43843" w:rsidRPr="00604FFC" w:rsidRDefault="00C43843" w:rsidP="00604FFC">
          <w:pPr>
            <w:pStyle w:val="Pieddepage"/>
            <w:jc w:val="right"/>
          </w:pPr>
          <w:r w:rsidRPr="00604FFC">
            <w:t xml:space="preserve">Crée le </w:t>
          </w:r>
          <w:r w:rsidRPr="00604FFC">
            <w:fldChar w:fldCharType="begin"/>
          </w:r>
          <w:r w:rsidRPr="00604FFC">
            <w:instrText xml:space="preserve"> CREATEDATE  \@ "d MMMM yyyy"  \* MERGEFORMAT </w:instrText>
          </w:r>
          <w:r w:rsidRPr="00604FFC">
            <w:fldChar w:fldCharType="separate"/>
          </w:r>
          <w:r w:rsidR="00A3306D">
            <w:rPr>
              <w:noProof/>
            </w:rPr>
            <w:t>18 décembre 2021</w:t>
          </w:r>
          <w:r w:rsidRPr="00604FFC">
            <w:fldChar w:fldCharType="end"/>
          </w:r>
        </w:p>
      </w:tc>
    </w:tr>
    <w:tr w:rsidR="00C43843" w:rsidRPr="00604FFC" w14:paraId="6735BDBA" w14:textId="77777777" w:rsidTr="00604FFC">
      <w:trPr>
        <w:jc w:val="center"/>
      </w:trPr>
      <w:tc>
        <w:tcPr>
          <w:tcW w:w="1986" w:type="pct"/>
          <w:vAlign w:val="center"/>
        </w:tcPr>
        <w:p w14:paraId="68B4DDC0" w14:textId="59DDD7D7" w:rsidR="00C43843" w:rsidRPr="00604FFC" w:rsidRDefault="00C43843" w:rsidP="00604FFC">
          <w:pPr>
            <w:pStyle w:val="Pieddepage"/>
          </w:pPr>
          <w:r w:rsidRPr="00604FFC">
            <w:t xml:space="preserve">Modifié par : </w:t>
          </w:r>
          <w:fldSimple w:instr=" LASTSAVEDBY  \* FirstCap  \* MERGEFORMAT ">
            <w:r w:rsidR="00A3306D">
              <w:rPr>
                <w:noProof/>
              </w:rPr>
              <w:t>Thomas Rey</w:t>
            </w:r>
          </w:fldSimple>
        </w:p>
      </w:tc>
      <w:tc>
        <w:tcPr>
          <w:tcW w:w="1029" w:type="pct"/>
          <w:vAlign w:val="center"/>
        </w:tcPr>
        <w:p w14:paraId="7DAC0F8C" w14:textId="77777777" w:rsidR="00C43843" w:rsidRPr="00604FFC" w:rsidRDefault="00C43843" w:rsidP="00604FFC">
          <w:pPr>
            <w:pStyle w:val="Pieddepage"/>
            <w:jc w:val="center"/>
          </w:pPr>
          <w:r w:rsidRPr="00604FFC">
            <w:t xml:space="preserve">Page </w:t>
          </w:r>
          <w:r w:rsidRPr="00604FFC">
            <w:fldChar w:fldCharType="begin"/>
          </w:r>
          <w:r w:rsidRPr="00604FFC">
            <w:instrText>PAGE  \* Arabic  \* MERGEFORMAT</w:instrText>
          </w:r>
          <w:r w:rsidRPr="00604FFC">
            <w:fldChar w:fldCharType="separate"/>
          </w:r>
          <w:r w:rsidR="00D569B9">
            <w:rPr>
              <w:noProof/>
            </w:rPr>
            <w:t>1</w:t>
          </w:r>
          <w:r w:rsidRPr="00604FFC">
            <w:fldChar w:fldCharType="end"/>
          </w:r>
          <w:r w:rsidRPr="00604FFC">
            <w:t xml:space="preserve"> sur </w:t>
          </w:r>
          <w:r w:rsidR="00B26066">
            <w:fldChar w:fldCharType="begin"/>
          </w:r>
          <w:r w:rsidR="00B26066">
            <w:instrText>NUMPAGES  \* Arabic  \* MERGEFORMAT</w:instrText>
          </w:r>
          <w:r w:rsidR="00B26066">
            <w:fldChar w:fldCharType="separate"/>
          </w:r>
          <w:r w:rsidR="00D569B9">
            <w:rPr>
              <w:noProof/>
            </w:rPr>
            <w:t>1</w:t>
          </w:r>
          <w:r w:rsidR="00B26066">
            <w:rPr>
              <w:noProof/>
            </w:rPr>
            <w:fldChar w:fldCharType="end"/>
          </w:r>
        </w:p>
      </w:tc>
      <w:tc>
        <w:tcPr>
          <w:tcW w:w="1985" w:type="pct"/>
          <w:vAlign w:val="center"/>
        </w:tcPr>
        <w:p w14:paraId="4CDD7747" w14:textId="19F5EE57" w:rsidR="00C43843" w:rsidRPr="00604FFC" w:rsidRDefault="00C43843" w:rsidP="00604FFC">
          <w:pPr>
            <w:pStyle w:val="Pieddepage"/>
            <w:jc w:val="right"/>
          </w:pPr>
          <w:r w:rsidRPr="00604FFC">
            <w:t xml:space="preserve">Imprimé le </w:t>
          </w:r>
          <w:r w:rsidRPr="00604FFC">
            <w:fldChar w:fldCharType="begin"/>
          </w:r>
          <w:r w:rsidRPr="00604FFC">
            <w:instrText xml:space="preserve"> PRINTDATE  \@ "d MMMM yyyy HH:MM"  \* MERGEFORMAT </w:instrText>
          </w:r>
          <w:r w:rsidRPr="00604FFC">
            <w:fldChar w:fldCharType="separate"/>
          </w:r>
          <w:r w:rsidR="00A3306D">
            <w:rPr>
              <w:noProof/>
            </w:rPr>
            <w:t>0 XXX 0000 00:00</w:t>
          </w:r>
          <w:r w:rsidRPr="00604FFC">
            <w:fldChar w:fldCharType="end"/>
          </w:r>
        </w:p>
      </w:tc>
    </w:tr>
    <w:tr w:rsidR="00C43843" w:rsidRPr="00604FFC" w14:paraId="58726E0C" w14:textId="77777777" w:rsidTr="00604FFC">
      <w:trPr>
        <w:trHeight w:val="175"/>
        <w:jc w:val="center"/>
      </w:trPr>
      <w:tc>
        <w:tcPr>
          <w:tcW w:w="1986" w:type="pct"/>
          <w:vAlign w:val="center"/>
        </w:tcPr>
        <w:p w14:paraId="13BC67BB" w14:textId="0D177E76" w:rsidR="00C43843" w:rsidRPr="00604FFC" w:rsidRDefault="00C43843" w:rsidP="00604FFC">
          <w:pPr>
            <w:pStyle w:val="Pieddepage"/>
          </w:pPr>
          <w:r w:rsidRPr="00604FFC">
            <w:t xml:space="preserve">Version </w:t>
          </w:r>
          <w:fldSimple w:instr=" INFO  RevNum \* FirstCap  \* MERGEFORMAT ">
            <w:r w:rsidR="00A3306D">
              <w:t>1</w:t>
            </w:r>
          </w:fldSimple>
          <w:r w:rsidRPr="00604FFC">
            <w:t xml:space="preserve"> du </w:t>
          </w:r>
          <w:r w:rsidRPr="00604FFC">
            <w:fldChar w:fldCharType="begin"/>
          </w:r>
          <w:r w:rsidRPr="00604FFC">
            <w:instrText xml:space="preserve"> SAVEDATE  \@ "d MMMM yyyy HH:MM"  \* MERGEFORMAT </w:instrText>
          </w:r>
          <w:r w:rsidRPr="00604FFC">
            <w:fldChar w:fldCharType="separate"/>
          </w:r>
          <w:r w:rsidR="00235FD0">
            <w:rPr>
              <w:noProof/>
            </w:rPr>
            <w:t>18 décembre 2021 18:12</w:t>
          </w:r>
          <w:r w:rsidRPr="00604FFC">
            <w:fldChar w:fldCharType="end"/>
          </w:r>
        </w:p>
      </w:tc>
      <w:tc>
        <w:tcPr>
          <w:tcW w:w="1029" w:type="pct"/>
          <w:vAlign w:val="center"/>
        </w:tcPr>
        <w:p w14:paraId="3DE43EA2" w14:textId="77777777" w:rsidR="00C43843" w:rsidRPr="00604FFC" w:rsidRDefault="00C43843" w:rsidP="00604FFC">
          <w:pPr>
            <w:pStyle w:val="Pieddepage"/>
          </w:pPr>
        </w:p>
      </w:tc>
      <w:tc>
        <w:tcPr>
          <w:tcW w:w="1985" w:type="pct"/>
          <w:vAlign w:val="center"/>
        </w:tcPr>
        <w:p w14:paraId="7843B48D" w14:textId="48349E40" w:rsidR="00C43843" w:rsidRPr="00604FFC" w:rsidRDefault="00490486" w:rsidP="00604FFC">
          <w:pPr>
            <w:pStyle w:val="Pieddepage"/>
            <w:jc w:val="right"/>
          </w:pPr>
          <w:fldSimple w:instr=" FILENAME  \* FirstCap  \* MERGEFORMAT ">
            <w:r w:rsidR="00A3306D">
              <w:rPr>
                <w:noProof/>
              </w:rPr>
              <w:t>Mode d'emploi.docx</w:t>
            </w:r>
          </w:fldSimple>
        </w:p>
      </w:tc>
    </w:tr>
  </w:tbl>
  <w:p w14:paraId="38F4A0B2" w14:textId="77777777" w:rsidR="00C43843" w:rsidRDefault="00C438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25691" w14:textId="77777777" w:rsidR="00B26066" w:rsidRDefault="00B26066" w:rsidP="00C43843">
      <w:pPr>
        <w:spacing w:after="0" w:line="240" w:lineRule="auto"/>
      </w:pPr>
      <w:r>
        <w:separator/>
      </w:r>
    </w:p>
  </w:footnote>
  <w:footnote w:type="continuationSeparator" w:id="0">
    <w:p w14:paraId="247F39CD" w14:textId="77777777" w:rsidR="00B26066" w:rsidRDefault="00B26066" w:rsidP="00C4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80"/>
      <w:gridCol w:w="1234"/>
      <w:gridCol w:w="3450"/>
      <w:gridCol w:w="3006"/>
    </w:tblGrid>
    <w:tr w:rsidR="00C43843" w:rsidRPr="00494565" w14:paraId="2D0D7837" w14:textId="77777777" w:rsidTr="00A3306D">
      <w:trPr>
        <w:trHeight w:val="539"/>
        <w:jc w:val="center"/>
      </w:trPr>
      <w:tc>
        <w:tcPr>
          <w:tcW w:w="760" w:type="pct"/>
          <w:vAlign w:val="center"/>
        </w:tcPr>
        <w:p w14:paraId="58D50BE2" w14:textId="77777777" w:rsidR="00C43843" w:rsidRPr="00494565" w:rsidRDefault="00C43843" w:rsidP="00242948">
          <w:pPr>
            <w:pStyle w:val="En-tte"/>
            <w:rPr>
              <w:rFonts w:ascii="ETML L" w:hAnsi="ETML L"/>
              <w:sz w:val="28"/>
              <w:szCs w:val="28"/>
            </w:rPr>
          </w:pPr>
          <w:r w:rsidRPr="00494565">
            <w:rPr>
              <w:rFonts w:ascii="ETML L" w:hAnsi="ETML L"/>
              <w:sz w:val="28"/>
              <w:szCs w:val="28"/>
            </w:rPr>
            <w:t>ETML</w:t>
          </w:r>
        </w:p>
      </w:tc>
      <w:tc>
        <w:tcPr>
          <w:tcW w:w="680" w:type="pct"/>
          <w:vAlign w:val="center"/>
        </w:tcPr>
        <w:p w14:paraId="0035CFE5" w14:textId="76877863" w:rsidR="00C43843" w:rsidRPr="00494565" w:rsidRDefault="00C43843" w:rsidP="00604FFC">
          <w:pPr>
            <w:pStyle w:val="En-tte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4CA7B754" wp14:editId="1BCBD660">
                <wp:extent cx="373711" cy="341677"/>
                <wp:effectExtent l="0" t="0" r="7620" b="127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560" cy="3461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2" w:type="pct"/>
          <w:vAlign w:val="center"/>
        </w:tcPr>
        <w:p w14:paraId="2B754229" w14:textId="781E841C" w:rsidR="00C43843" w:rsidRPr="00D569B9" w:rsidRDefault="00C43843" w:rsidP="008F228B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657" w:type="pct"/>
          <w:vAlign w:val="center"/>
        </w:tcPr>
        <w:p w14:paraId="4C77DAB0" w14:textId="77777777" w:rsidR="00C43843" w:rsidRPr="00494565" w:rsidRDefault="00C43843" w:rsidP="00242948">
          <w:pPr>
            <w:pStyle w:val="En-tte"/>
            <w:jc w:val="right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47F7EEBE" wp14:editId="0D8ED30E">
                <wp:extent cx="1013478" cy="2520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ouris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3478" cy="25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8C9AD7E" w14:textId="77777777" w:rsidR="00C43843" w:rsidRPr="00D569B9" w:rsidRDefault="00C43843">
    <w:pPr>
      <w:pStyle w:val="En-tte"/>
      <w:rPr>
        <w:rFonts w:ascii="ETML L" w:eastAsia="Times New Roman" w:hAnsi="ETML L" w:cs="Times New Roman"/>
        <w:sz w:val="28"/>
        <w:szCs w:val="28"/>
        <w:lang w:eastAsia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B22B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C20B57"/>
    <w:multiLevelType w:val="hybridMultilevel"/>
    <w:tmpl w:val="528AF422"/>
    <w:lvl w:ilvl="0" w:tplc="10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7BD46A7"/>
    <w:multiLevelType w:val="hybridMultilevel"/>
    <w:tmpl w:val="A6D494A0"/>
    <w:lvl w:ilvl="0" w:tplc="100C0015">
      <w:start w:val="1"/>
      <w:numFmt w:val="upperLetter"/>
      <w:lvlText w:val="%1."/>
      <w:lvlJc w:val="left"/>
      <w:pPr>
        <w:ind w:left="1287" w:hanging="360"/>
      </w:pPr>
    </w:lvl>
    <w:lvl w:ilvl="1" w:tplc="100C0019" w:tentative="1">
      <w:start w:val="1"/>
      <w:numFmt w:val="lowerLetter"/>
      <w:lvlText w:val="%2."/>
      <w:lvlJc w:val="left"/>
      <w:pPr>
        <w:ind w:left="2007" w:hanging="360"/>
      </w:pPr>
    </w:lvl>
    <w:lvl w:ilvl="2" w:tplc="100C001B" w:tentative="1">
      <w:start w:val="1"/>
      <w:numFmt w:val="lowerRoman"/>
      <w:lvlText w:val="%3."/>
      <w:lvlJc w:val="right"/>
      <w:pPr>
        <w:ind w:left="2727" w:hanging="180"/>
      </w:pPr>
    </w:lvl>
    <w:lvl w:ilvl="3" w:tplc="100C000F" w:tentative="1">
      <w:start w:val="1"/>
      <w:numFmt w:val="decimal"/>
      <w:lvlText w:val="%4."/>
      <w:lvlJc w:val="left"/>
      <w:pPr>
        <w:ind w:left="3447" w:hanging="360"/>
      </w:pPr>
    </w:lvl>
    <w:lvl w:ilvl="4" w:tplc="100C0019" w:tentative="1">
      <w:start w:val="1"/>
      <w:numFmt w:val="lowerLetter"/>
      <w:lvlText w:val="%5."/>
      <w:lvlJc w:val="left"/>
      <w:pPr>
        <w:ind w:left="4167" w:hanging="360"/>
      </w:pPr>
    </w:lvl>
    <w:lvl w:ilvl="5" w:tplc="100C001B" w:tentative="1">
      <w:start w:val="1"/>
      <w:numFmt w:val="lowerRoman"/>
      <w:lvlText w:val="%6."/>
      <w:lvlJc w:val="right"/>
      <w:pPr>
        <w:ind w:left="4887" w:hanging="180"/>
      </w:pPr>
    </w:lvl>
    <w:lvl w:ilvl="6" w:tplc="100C000F" w:tentative="1">
      <w:start w:val="1"/>
      <w:numFmt w:val="decimal"/>
      <w:lvlText w:val="%7."/>
      <w:lvlJc w:val="left"/>
      <w:pPr>
        <w:ind w:left="5607" w:hanging="360"/>
      </w:pPr>
    </w:lvl>
    <w:lvl w:ilvl="7" w:tplc="100C0019" w:tentative="1">
      <w:start w:val="1"/>
      <w:numFmt w:val="lowerLetter"/>
      <w:lvlText w:val="%8."/>
      <w:lvlJc w:val="left"/>
      <w:pPr>
        <w:ind w:left="6327" w:hanging="360"/>
      </w:pPr>
    </w:lvl>
    <w:lvl w:ilvl="8" w:tplc="10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FF136B2"/>
    <w:multiLevelType w:val="hybridMultilevel"/>
    <w:tmpl w:val="01124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9A"/>
    <w:rsid w:val="00044C93"/>
    <w:rsid w:val="000E06A1"/>
    <w:rsid w:val="00181F0D"/>
    <w:rsid w:val="00235FD0"/>
    <w:rsid w:val="0028179B"/>
    <w:rsid w:val="003A7C1C"/>
    <w:rsid w:val="003E456E"/>
    <w:rsid w:val="00490486"/>
    <w:rsid w:val="00570FEA"/>
    <w:rsid w:val="00604FFC"/>
    <w:rsid w:val="00751082"/>
    <w:rsid w:val="00771F34"/>
    <w:rsid w:val="007C540C"/>
    <w:rsid w:val="0081402A"/>
    <w:rsid w:val="00814848"/>
    <w:rsid w:val="008D503C"/>
    <w:rsid w:val="00A3306D"/>
    <w:rsid w:val="00A9333E"/>
    <w:rsid w:val="00AC36FC"/>
    <w:rsid w:val="00B26066"/>
    <w:rsid w:val="00C43843"/>
    <w:rsid w:val="00C745EA"/>
    <w:rsid w:val="00D569B9"/>
    <w:rsid w:val="00DF1E9A"/>
    <w:rsid w:val="00ED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86AC86"/>
  <w15:chartTrackingRefBased/>
  <w15:docId w15:val="{9F1C8F36-5E96-4F44-9007-12F7F48BD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7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438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3843"/>
  </w:style>
  <w:style w:type="paragraph" w:styleId="Pieddepage">
    <w:name w:val="footer"/>
    <w:basedOn w:val="Normal"/>
    <w:link w:val="PieddepageCar"/>
    <w:uiPriority w:val="99"/>
    <w:unhideWhenUsed/>
    <w:rsid w:val="00604FFC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PieddepageCar">
    <w:name w:val="Pied de page Car"/>
    <w:basedOn w:val="Policepardfaut"/>
    <w:link w:val="Pieddepage"/>
    <w:uiPriority w:val="99"/>
    <w:rsid w:val="00604FFC"/>
    <w:rPr>
      <w:sz w:val="16"/>
    </w:rPr>
  </w:style>
  <w:style w:type="table" w:styleId="Grilledutableau">
    <w:name w:val="Table Grid"/>
    <w:basedOn w:val="TableauNormal"/>
    <w:uiPriority w:val="39"/>
    <w:rsid w:val="00C43843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A7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7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7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7C1C"/>
    <w:pPr>
      <w:outlineLvl w:val="9"/>
    </w:pPr>
    <w:rPr>
      <w:lang w:eastAsia="ja-JP"/>
    </w:rPr>
  </w:style>
  <w:style w:type="paragraph" w:styleId="Paragraphedeliste">
    <w:name w:val="List Paragraph"/>
    <w:basedOn w:val="Normal"/>
    <w:uiPriority w:val="34"/>
    <w:qFormat/>
    <w:rsid w:val="00814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erso\modele-en-tete-p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04892-A091-4B9E-B367-3840BEF6D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modele-en-tete-pp.dotx</Template>
  <TotalTime>124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thomr</dc:creator>
  <cp:keywords/>
  <dc:description/>
  <cp:lastModifiedBy>Thomas Rey</cp:lastModifiedBy>
  <cp:revision>9</cp:revision>
  <dcterms:created xsi:type="dcterms:W3CDTF">2021-12-18T15:16:00Z</dcterms:created>
  <dcterms:modified xsi:type="dcterms:W3CDTF">2021-12-19T11:55:00Z</dcterms:modified>
</cp:coreProperties>
</file>